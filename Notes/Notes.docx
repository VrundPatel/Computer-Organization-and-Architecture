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A732C" w14:textId="77777777" w:rsidR="00E41DB2" w:rsidRPr="008426C8" w:rsidRDefault="00412618">
      <w:pPr>
        <w:pStyle w:val="Heading1"/>
        <w:rPr>
          <w:rFonts w:asciiTheme="minorHAnsi" w:hAnsiTheme="minorHAnsi" w:cs="Menlo"/>
        </w:rPr>
      </w:pPr>
      <w:r w:rsidRPr="008426C8">
        <w:rPr>
          <w:rFonts w:asciiTheme="minorHAnsi" w:hAnsiTheme="minorHAnsi" w:cs="Menlo"/>
        </w:rPr>
        <w:t>Computer Organization and Architecture</w:t>
      </w:r>
    </w:p>
    <w:p w14:paraId="1DE12F16" w14:textId="77777777" w:rsidR="00E41DB2" w:rsidRPr="00F30C5F" w:rsidRDefault="00412618" w:rsidP="00412618">
      <w:pPr>
        <w:pStyle w:val="ListBullet"/>
        <w:rPr>
          <w:rFonts w:cs="Menlo"/>
          <w:b/>
          <w:sz w:val="32"/>
        </w:rPr>
      </w:pPr>
      <w:r w:rsidRPr="00F30C5F">
        <w:rPr>
          <w:rFonts w:cs="Menlo"/>
          <w:b/>
          <w:sz w:val="32"/>
        </w:rPr>
        <w:t>What is a computer?</w:t>
      </w:r>
    </w:p>
    <w:p w14:paraId="62D81922" w14:textId="77777777" w:rsidR="00412618" w:rsidRPr="008426C8" w:rsidRDefault="00412618" w:rsidP="0041261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Runs on set of instructions.</w:t>
      </w:r>
    </w:p>
    <w:p w14:paraId="17492BC2" w14:textId="77777777" w:rsidR="00412618" w:rsidRPr="008426C8" w:rsidRDefault="00412618" w:rsidP="0041261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Ability to store massive amount of information.</w:t>
      </w:r>
    </w:p>
    <w:p w14:paraId="5792AA05" w14:textId="77777777" w:rsid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Processes large amount of data in a relative short amount of time.</w:t>
      </w:r>
    </w:p>
    <w:p w14:paraId="5E91C9E0" w14:textId="14792CAE" w:rsidR="008426C8" w:rsidRPr="00F30C5F" w:rsidRDefault="008426C8" w:rsidP="008426C8">
      <w:pPr>
        <w:pStyle w:val="ListBullet"/>
        <w:rPr>
          <w:b/>
        </w:rPr>
      </w:pPr>
      <w:r w:rsidRPr="00F30C5F">
        <w:rPr>
          <w:rFonts w:cs="Menlo"/>
          <w:b/>
          <w:sz w:val="32"/>
        </w:rPr>
        <w:t>Bare essentials</w:t>
      </w:r>
    </w:p>
    <w:p w14:paraId="3B9812A6" w14:textId="514B4D38" w:rsidR="008426C8" w:rsidRP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Take an input</w:t>
      </w:r>
      <w:r w:rsidR="00A851C9">
        <w:rPr>
          <w:rFonts w:cs="Menlo"/>
          <w:sz w:val="32"/>
        </w:rPr>
        <w:t>.</w:t>
      </w:r>
    </w:p>
    <w:p w14:paraId="36C4C941" w14:textId="60E92C72" w:rsidR="008426C8" w:rsidRP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Produce</w:t>
      </w:r>
      <w:r w:rsidR="00FF6E2F">
        <w:rPr>
          <w:rFonts w:cs="Menlo"/>
          <w:sz w:val="32"/>
        </w:rPr>
        <w:t xml:space="preserve"> an</w:t>
      </w:r>
      <w:r w:rsidRPr="008426C8">
        <w:rPr>
          <w:rFonts w:cs="Menlo"/>
          <w:sz w:val="32"/>
        </w:rPr>
        <w:t xml:space="preserve"> input</w:t>
      </w:r>
      <w:r w:rsidR="00480BA8">
        <w:rPr>
          <w:rFonts w:cs="Menlo"/>
          <w:sz w:val="32"/>
        </w:rPr>
        <w:t>.</w:t>
      </w:r>
    </w:p>
    <w:p w14:paraId="72A35AD4" w14:textId="1C4DEC02" w:rsidR="008426C8" w:rsidRP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Have some kind of information storage</w:t>
      </w:r>
      <w:r w:rsidR="00FF6E2F">
        <w:rPr>
          <w:rFonts w:cs="Menlo"/>
          <w:sz w:val="32"/>
        </w:rPr>
        <w:t>.</w:t>
      </w:r>
    </w:p>
    <w:p w14:paraId="095CB7E8" w14:textId="7463CE68" w:rsidR="008426C8" w:rsidRP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>Processing of information</w:t>
      </w:r>
      <w:r w:rsidR="00FF6E2F">
        <w:rPr>
          <w:rFonts w:cs="Menlo"/>
          <w:sz w:val="32"/>
        </w:rPr>
        <w:t>.</w:t>
      </w:r>
    </w:p>
    <w:p w14:paraId="5DED2327" w14:textId="33F26923" w:rsidR="008426C8" w:rsidRDefault="008426C8" w:rsidP="008426C8">
      <w:pPr>
        <w:pStyle w:val="ListBullet"/>
        <w:numPr>
          <w:ilvl w:val="1"/>
          <w:numId w:val="3"/>
        </w:numPr>
        <w:rPr>
          <w:rFonts w:cs="Menlo"/>
          <w:sz w:val="32"/>
        </w:rPr>
      </w:pPr>
      <w:r w:rsidRPr="008426C8">
        <w:rPr>
          <w:rFonts w:cs="Menlo"/>
          <w:sz w:val="32"/>
        </w:rPr>
        <w:t xml:space="preserve">Have </w:t>
      </w:r>
      <w:r>
        <w:rPr>
          <w:rFonts w:cs="Menlo"/>
          <w:sz w:val="32"/>
        </w:rPr>
        <w:t>way to control what it does</w:t>
      </w:r>
      <w:r w:rsidR="00FF6E2F">
        <w:rPr>
          <w:rFonts w:cs="Menlo"/>
          <w:sz w:val="32"/>
        </w:rPr>
        <w:t>.</w:t>
      </w:r>
    </w:p>
    <w:p w14:paraId="71B45F5A" w14:textId="1B4E0EC1" w:rsidR="005127A7" w:rsidRPr="005127A7" w:rsidRDefault="005127A7" w:rsidP="005127A7">
      <w:pPr>
        <w:pStyle w:val="ListBullet"/>
      </w:pPr>
      <w:r>
        <w:rPr>
          <w:b/>
        </w:rPr>
        <w:t>Organization &amp; Architecture</w:t>
      </w:r>
    </w:p>
    <w:p w14:paraId="19A98D71" w14:textId="4E19FAD9" w:rsidR="005127A7" w:rsidRDefault="005127A7" w:rsidP="005127A7">
      <w:pPr>
        <w:pStyle w:val="ListBullet"/>
        <w:numPr>
          <w:ilvl w:val="1"/>
          <w:numId w:val="3"/>
        </w:numPr>
      </w:pPr>
      <w:r>
        <w:rPr>
          <w:b/>
        </w:rPr>
        <w:t>Organization</w:t>
      </w:r>
      <w:r w:rsidR="00C017E2">
        <w:rPr>
          <w:b/>
        </w:rPr>
        <w:t xml:space="preserve"> (How it works)</w:t>
      </w:r>
    </w:p>
    <w:p w14:paraId="23BD5FBE" w14:textId="52087D36" w:rsidR="005127A7" w:rsidRDefault="005127A7" w:rsidP="005127A7">
      <w:pPr>
        <w:pStyle w:val="ListBullet"/>
        <w:numPr>
          <w:ilvl w:val="2"/>
          <w:numId w:val="3"/>
        </w:numPr>
      </w:pPr>
      <w:r>
        <w:t xml:space="preserve">How </w:t>
      </w:r>
      <w:r w:rsidR="00587DD6">
        <w:t>is it controlled?</w:t>
      </w:r>
    </w:p>
    <w:p w14:paraId="2B265F51" w14:textId="453752C8" w:rsidR="00815F10" w:rsidRDefault="00815F10" w:rsidP="00815F10">
      <w:pPr>
        <w:pStyle w:val="ListBullet"/>
        <w:numPr>
          <w:ilvl w:val="2"/>
          <w:numId w:val="3"/>
        </w:numPr>
      </w:pPr>
      <w:r>
        <w:t>Signal design</w:t>
      </w:r>
    </w:p>
    <w:p w14:paraId="5620D925" w14:textId="33E1B9A7" w:rsidR="00815F10" w:rsidRDefault="00815F10" w:rsidP="00815F10">
      <w:pPr>
        <w:pStyle w:val="ListBullet"/>
        <w:numPr>
          <w:ilvl w:val="2"/>
          <w:numId w:val="3"/>
        </w:numPr>
      </w:pPr>
      <w:r>
        <w:t>Memory type</w:t>
      </w:r>
    </w:p>
    <w:p w14:paraId="766FA389" w14:textId="7F50F523" w:rsidR="00815F10" w:rsidRDefault="00815F10" w:rsidP="00815F10">
      <w:pPr>
        <w:pStyle w:val="ListBullet"/>
        <w:numPr>
          <w:ilvl w:val="2"/>
          <w:numId w:val="3"/>
        </w:numPr>
      </w:pPr>
      <w:r>
        <w:t>Physical: circuit components</w:t>
      </w:r>
    </w:p>
    <w:p w14:paraId="759C114F" w14:textId="2C816B9A" w:rsidR="00815F10" w:rsidRDefault="00815F10" w:rsidP="00815F10">
      <w:pPr>
        <w:pStyle w:val="ListBullet"/>
        <w:numPr>
          <w:ilvl w:val="2"/>
          <w:numId w:val="3"/>
        </w:numPr>
      </w:pPr>
      <w:r>
        <w:t>Physics</w:t>
      </w:r>
    </w:p>
    <w:p w14:paraId="5FD94037" w14:textId="11044400" w:rsidR="00815F10" w:rsidRPr="00C017E2" w:rsidRDefault="00C017E2" w:rsidP="00815F10">
      <w:pPr>
        <w:pStyle w:val="ListBullet"/>
        <w:numPr>
          <w:ilvl w:val="1"/>
          <w:numId w:val="3"/>
        </w:numPr>
      </w:pPr>
      <w:r>
        <w:rPr>
          <w:b/>
        </w:rPr>
        <w:t>Architecture</w:t>
      </w:r>
      <w:r w:rsidR="002E7091">
        <w:rPr>
          <w:b/>
        </w:rPr>
        <w:t xml:space="preserve"> (How it’s designed)</w:t>
      </w:r>
    </w:p>
    <w:p w14:paraId="5EA6AA81" w14:textId="3914C1D0" w:rsidR="00C017E2" w:rsidRDefault="002E7091" w:rsidP="00C017E2">
      <w:pPr>
        <w:pStyle w:val="ListBullet"/>
        <w:numPr>
          <w:ilvl w:val="2"/>
          <w:numId w:val="3"/>
        </w:numPr>
      </w:pPr>
      <w:r>
        <w:t xml:space="preserve">Logic and </w:t>
      </w:r>
      <w:r w:rsidR="00A22C39">
        <w:t>abstraction</w:t>
      </w:r>
    </w:p>
    <w:p w14:paraId="6BB16706" w14:textId="3E18D09E" w:rsidR="002E7091" w:rsidRDefault="002E7091" w:rsidP="00C017E2">
      <w:pPr>
        <w:pStyle w:val="ListBullet"/>
        <w:numPr>
          <w:ilvl w:val="2"/>
          <w:numId w:val="3"/>
        </w:numPr>
      </w:pPr>
      <w:r>
        <w:t>Instructions set, operation codes, and data types</w:t>
      </w:r>
    </w:p>
    <w:p w14:paraId="6146D315" w14:textId="26A12EA3" w:rsidR="002E7091" w:rsidRDefault="002E7091" w:rsidP="00C017E2">
      <w:pPr>
        <w:pStyle w:val="ListBullet"/>
        <w:numPr>
          <w:ilvl w:val="2"/>
          <w:numId w:val="3"/>
        </w:numPr>
      </w:pPr>
      <w:r>
        <w:t>Memory acc</w:t>
      </w:r>
      <w:r w:rsidR="00E51708">
        <w:t>ess and input/output</w:t>
      </w:r>
    </w:p>
    <w:p w14:paraId="4AF5F340" w14:textId="323949AD" w:rsidR="00057D9D" w:rsidRPr="00C16189" w:rsidRDefault="00C16189" w:rsidP="00057D9D">
      <w:pPr>
        <w:pStyle w:val="ListBullet"/>
      </w:pPr>
      <w:r>
        <w:rPr>
          <w:b/>
        </w:rPr>
        <w:lastRenderedPageBreak/>
        <w:t>History of Computers</w:t>
      </w:r>
    </w:p>
    <w:p w14:paraId="0B7F6B05" w14:textId="7287FFCA" w:rsidR="00C16189" w:rsidRDefault="00C16189" w:rsidP="00C16189">
      <w:pPr>
        <w:pStyle w:val="ListBullet"/>
        <w:numPr>
          <w:ilvl w:val="1"/>
          <w:numId w:val="3"/>
        </w:numPr>
      </w:pPr>
      <w:r>
        <w:t>Mechanical Computers (</w:t>
      </w:r>
      <w:r w:rsidR="00351BE6">
        <w:t>1630</w:t>
      </w:r>
      <w:r>
        <w:t>-1945)</w:t>
      </w:r>
    </w:p>
    <w:p w14:paraId="5ACC47CA" w14:textId="197E6467" w:rsidR="00C16189" w:rsidRDefault="00C16189" w:rsidP="00C16189">
      <w:pPr>
        <w:pStyle w:val="ListBullet"/>
        <w:numPr>
          <w:ilvl w:val="1"/>
          <w:numId w:val="3"/>
        </w:numPr>
      </w:pPr>
      <w:r>
        <w:t>Vacuum Tubes (1945-1955)</w:t>
      </w:r>
    </w:p>
    <w:p w14:paraId="385BAE39" w14:textId="77777777" w:rsidR="00C16189" w:rsidRDefault="00C16189" w:rsidP="00C16189">
      <w:pPr>
        <w:pStyle w:val="ListBullet"/>
        <w:numPr>
          <w:ilvl w:val="1"/>
          <w:numId w:val="3"/>
        </w:numPr>
      </w:pPr>
      <w:r>
        <w:t>Transistor (1955-1965)</w:t>
      </w:r>
    </w:p>
    <w:p w14:paraId="13156CCB" w14:textId="77777777" w:rsidR="00C16189" w:rsidRDefault="00C16189" w:rsidP="00C16189">
      <w:pPr>
        <w:pStyle w:val="ListBullet"/>
        <w:numPr>
          <w:ilvl w:val="1"/>
          <w:numId w:val="3"/>
        </w:numPr>
      </w:pPr>
      <w:r>
        <w:t>Integrated circuit (1965-1980)</w:t>
      </w:r>
    </w:p>
    <w:p w14:paraId="20DE92D8" w14:textId="7EE3B32F" w:rsidR="00C16189" w:rsidRPr="008426C8" w:rsidRDefault="00C16189" w:rsidP="00B13B3F">
      <w:pPr>
        <w:pStyle w:val="ListBullet"/>
        <w:numPr>
          <w:ilvl w:val="1"/>
          <w:numId w:val="3"/>
        </w:numPr>
      </w:pPr>
      <w:r>
        <w:t>LSI (Large System Integration) &amp; VLSI (1980 – Present)</w:t>
      </w:r>
      <w:bookmarkStart w:id="0" w:name="_GoBack"/>
      <w:bookmarkEnd w:id="0"/>
    </w:p>
    <w:sectPr w:rsidR="00C16189" w:rsidRPr="008426C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DDB10" w14:textId="77777777" w:rsidR="00EC17CA" w:rsidRDefault="00EC17CA">
      <w:r>
        <w:separator/>
      </w:r>
    </w:p>
    <w:p w14:paraId="3469B33B" w14:textId="77777777" w:rsidR="00EC17CA" w:rsidRDefault="00EC17CA"/>
  </w:endnote>
  <w:endnote w:type="continuationSeparator" w:id="0">
    <w:p w14:paraId="6366B503" w14:textId="77777777" w:rsidR="00EC17CA" w:rsidRDefault="00EC17CA">
      <w:r>
        <w:continuationSeparator/>
      </w:r>
    </w:p>
    <w:p w14:paraId="763B12A5" w14:textId="77777777" w:rsidR="00EC17CA" w:rsidRDefault="00EC1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E3707" w14:textId="77777777" w:rsidR="00E41DB2" w:rsidRDefault="00EC17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3A0B7" w14:textId="77777777" w:rsidR="00EC17CA" w:rsidRDefault="00EC17CA">
      <w:r>
        <w:separator/>
      </w:r>
    </w:p>
    <w:p w14:paraId="2E296C9D" w14:textId="77777777" w:rsidR="00EC17CA" w:rsidRDefault="00EC17CA"/>
  </w:footnote>
  <w:footnote w:type="continuationSeparator" w:id="0">
    <w:p w14:paraId="45292C13" w14:textId="77777777" w:rsidR="00EC17CA" w:rsidRDefault="00EC17CA">
      <w:r>
        <w:continuationSeparator/>
      </w:r>
    </w:p>
    <w:p w14:paraId="578C9C3C" w14:textId="77777777" w:rsidR="00EC17CA" w:rsidRDefault="00EC17C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18"/>
    <w:rsid w:val="00057D9D"/>
    <w:rsid w:val="002E7091"/>
    <w:rsid w:val="00351BE6"/>
    <w:rsid w:val="00412618"/>
    <w:rsid w:val="00480BA8"/>
    <w:rsid w:val="005127A7"/>
    <w:rsid w:val="00587DD6"/>
    <w:rsid w:val="00815F10"/>
    <w:rsid w:val="008426C8"/>
    <w:rsid w:val="00A22C39"/>
    <w:rsid w:val="00A851C9"/>
    <w:rsid w:val="00B13B3F"/>
    <w:rsid w:val="00C017E2"/>
    <w:rsid w:val="00C16189"/>
    <w:rsid w:val="00E41DB2"/>
    <w:rsid w:val="00E51708"/>
    <w:rsid w:val="00EC17CA"/>
    <w:rsid w:val="00F30C5F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FB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rundpatel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60"/>
    <w:rsid w:val="004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9616900821945844A5385F14BB445">
    <w:name w:val="8179616900821945844A5385F14BB44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02AAE301FED9B42BF25B416286028AD">
    <w:name w:val="702AAE301FED9B42BF25B41628602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2016-08-23T14:25:00Z</dcterms:created>
  <dcterms:modified xsi:type="dcterms:W3CDTF">2016-08-23T15:12:00Z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